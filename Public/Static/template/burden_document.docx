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  <w:t>飞燕鞋厂管理系统</w:t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 xml:space="preserve">订单编号 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 w:cs="Calibri" w:ascii="Calibri" w:hAnsi="Calibri"/>
          <w:b/>
          <w:bCs/>
          <w:sz w:val="20"/>
          <w:szCs w:val="20"/>
          <w:u w:val="single"/>
          <w:lang w:val="en-US" w:eastAsia="zh-CN"/>
        </w:rPr>
        <w:t xml:space="preserve">${ordernumber}           </w:t>
      </w:r>
      <w:r>
        <w:rPr>
          <w:rFonts w:eastAsia="新宋体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sz w:val="20"/>
          <w:szCs w:val="20"/>
          <w:u w:val="none"/>
          <w:lang w:val="en-US" w:eastAsia="zh-CN"/>
        </w:rPr>
        <w:t>客户姓名</w:t>
      </w:r>
      <w:r>
        <w:rPr>
          <w:rFonts w:eastAsia="新宋体"/>
          <w:b/>
          <w:bCs/>
          <w:sz w:val="20"/>
          <w:szCs w:val="20"/>
          <w:u w:val="none"/>
          <w:lang w:val="en-US" w:eastAsia="zh-CN"/>
        </w:rPr>
        <w:t>：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${customer}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lang w:eastAsia="zh-CN"/>
        </w:rPr>
        <w:t xml:space="preserve">    </w:t>
      </w:r>
      <w:r>
        <w:rPr>
          <w:rFonts w:eastAsia="新宋体"/>
          <w:b/>
          <w:bCs/>
          <w:sz w:val="20"/>
          <w:szCs w:val="20"/>
          <w:lang w:eastAsia="zh-CN"/>
        </w:rPr>
        <w:t>鞋样货号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${shoesmodels}   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                      </w:t>
      </w:r>
      <w:r>
        <w:rPr>
          <w:rFonts w:eastAsia="Times New Roman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b/>
          <w:bCs/>
          <w:sz w:val="20"/>
          <w:szCs w:val="20"/>
          <w:lang w:eastAsia="zh-CN"/>
        </w:rPr>
        <w:t>楦型</w:t>
      </w:r>
      <w:r>
        <w:rPr>
          <w:rFonts w:eastAsia="Times New Roman"/>
          <w:b/>
          <w:bCs/>
          <w:sz w:val="20"/>
          <w:szCs w:val="20"/>
          <w:lang w:eastAsia="zh-CN"/>
        </w:rPr>
        <w:t xml:space="preserve"> 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${mould}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新宋体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u w:val="none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u w:val="none"/>
          <w:lang w:val="en-US" w:eastAsia="zh-CN"/>
        </w:rPr>
        <w:t xml:space="preserve">订单双数 </w:t>
      </w:r>
      <w:r>
        <w:rPr>
          <w:rFonts w:eastAsia="微软雅黑" w:cs="微软雅黑" w:ascii="微软雅黑" w:hAnsi="微软雅黑"/>
          <w:b/>
          <w:bCs/>
          <w:sz w:val="20"/>
          <w:szCs w:val="20"/>
          <w:u w:val="single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${number}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                            </w:t>
      </w:r>
    </w:p>
    <w:p>
      <w:pPr>
        <w:pStyle w:val="TextBody"/>
        <w:rPr>
          <w:rFonts w:eastAsia="Times New Roman"/>
          <w:lang w:val="en-US" w:eastAsia="zh-CN"/>
        </w:rPr>
      </w:pPr>
      <w:r>
        <w:rPr>
          <w:rFonts w:eastAsia="Times New Roman"/>
          <w:lang w:val="en-US" w:eastAsia="zh-CN"/>
        </w:rPr>
        <w:t xml:space="preserve">    </w:t>
      </w:r>
    </w:p>
    <w:tbl>
      <w:tblPr>
        <w:jc w:val="left"/>
        <w:tblInd w:w="43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"/>
        <w:gridCol w:w="1112"/>
        <w:gridCol w:w="1100"/>
        <w:gridCol w:w="1100"/>
        <w:gridCol w:w="1111"/>
        <w:gridCol w:w="1100"/>
        <w:gridCol w:w="1146"/>
      </w:tblGrid>
      <w:tr>
        <w:trPr>
          <w:trHeight w:val="350" w:hRule="atLeast"/>
          <w:cantSplit w:val="false"/>
        </w:trPr>
        <w:tc>
          <w:tcPr>
            <w:tcW w:w="7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鞋码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双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19(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${n19}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${n20}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${n21}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${n22}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${n23}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${n24}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${n25}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${n26}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${n27}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${n28}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${n29}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${n30}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${n31}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${n32}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${n33}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${n34}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${n35}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${n36}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${n37}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${n38}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${n39}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${n40}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${n41}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${n42}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${n43}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${n44}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${n45}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${n46}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880" w:right="0" w:firstLine="420"/>
        <w:jc w:val="both"/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>签字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  <w:t xml:space="preserve">         </w:t>
      </w:r>
    </w:p>
    <w:p>
      <w:pPr>
        <w:pStyle w:val="Normal"/>
        <w:jc w:val="both"/>
        <w:rPr>
          <w:rFonts w:ascii="新宋体" w:hAnsi="新宋体" w:cs="新宋体" w:eastAsia="新宋体"/>
        </w:rPr>
      </w:pP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 xml:space="preserve">  </w:t>
      </w: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</w:r>
      <w:r>
        <w:rPr>
          <w:rFonts w:eastAsia="新宋体"/>
          <w:sz w:val="20"/>
          <w:szCs w:val="20"/>
          <w:u w:val="single"/>
        </w:rPr>
        <w:t xml:space="preserve">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</w:t>
      </w:r>
      <w:r>
        <w:rPr>
          <w:rFonts w:ascii="新宋体" w:hAnsi="新宋体" w:cs="新宋体" w:eastAsia="新宋体"/>
        </w:rPr>
        <w:t>年</w:t>
      </w:r>
      <w:r>
        <w:rPr>
          <w:rFonts w:ascii="新宋体" w:hAnsi="新宋体" w:cs="新宋体" w:eastAsia="新宋体"/>
          <w:u w:val="single"/>
        </w:rPr>
        <w:t xml:space="preserve">         </w:t>
      </w:r>
      <w:r>
        <w:rPr>
          <w:rFonts w:ascii="新宋体" w:hAnsi="新宋体" w:cs="新宋体" w:eastAsia="新宋体"/>
        </w:rPr>
        <w:t>月</w:t>
      </w:r>
      <w:r>
        <w:rPr>
          <w:rFonts w:ascii="新宋体" w:hAnsi="新宋体" w:cs="新宋体" w:eastAsia="新宋体"/>
          <w:u w:val="single"/>
        </w:rPr>
        <w:t xml:space="preserve">        </w:t>
      </w:r>
      <w:r>
        <w:rPr>
          <w:rFonts w:ascii="新宋体" w:hAnsi="新宋体" w:cs="新宋体" w:eastAsia="新宋体"/>
        </w:rPr>
        <w:t>日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13.35pt;height:662.3pt;mso-wrap-distance-left:9pt;mso-wrap-distance-right:9pt;mso-wrap-distance-top:0pt;mso-wrap-distance-bottom:0pt;margin-top:7.1pt;margin-left:-1.4pt">
            <v:fill opacity="0f"/>
            <v:textbox inset="0.000694444444444444in,0.000694444444444444in,0.000694444444444444in,0.000694444444444444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1376"/>
                    <w:gridCol w:w="1376"/>
                    <w:gridCol w:w="1377"/>
                    <w:gridCol w:w="1377"/>
                    <w:gridCol w:w="1375"/>
                    <w:gridCol w:w="1418"/>
                  </w:tblGrid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8299" w:type="dxa"/>
                        <w:gridSpan w:val="6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  <w:t>配料表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材料名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材料型号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材料规格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所需量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现库存量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应采购量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${material0-0}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${material0-1}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${material0-2}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${material0-3}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${material0-4}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${material0-5}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${material2-0}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${material2-1}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${material2-2}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${material2-3}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${material2-4}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${material2-5}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${material3-0}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${material3-1}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${material3-2}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${material3-3}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${material3-4}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${material3-5}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${material4-0}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${material4-1}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${material4-2}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${material4-3}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${material4-4}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${material4-5}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${material5-0}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${material5-1}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${material5-2}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${material5-3}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${material5-4}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${material5-5}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${material6-0}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${material6-1}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${material6-2}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${material6-3}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${material6-4}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${material6-5}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${material7-0}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${material7-1}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${material7-2}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${material7-3}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${material7-4}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${material7-5}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${material8-0}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${material8-1}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${material8-2}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${material8-3}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${material8-4}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${material8-5}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${material9-0}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${material9-1}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${material9-2}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${material9-3}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${material9-4}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${material9-5}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${material10-0}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${material10-1}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${material10-2}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${material10-3}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${material10-4}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${material10-5}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${material11-0}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${material11-1}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${material11-2}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${material11-3}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${material11-4}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${material11-5}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${material12-0}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${material12-1}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${material12-2}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${material12-3}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${material12-4}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${material12-5}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${material13-0}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${material13-1}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${material13-2}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${material13-3}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${material13-4}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${material13-5}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${material14-0}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${material14-1}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${material14-2}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${material14-3}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${material14-4}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${material14-5}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${material15-0}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${material15-1}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${material15-2}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${material15-3}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${material15-4}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${material15-5}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 xml:space="preserve">   </w:t>
      </w: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ab/>
      </w:r>
    </w:p>
    <w:p>
      <w:pPr>
        <w:pStyle w:val="Normal"/>
        <w:ind w:left="5880" w:right="0" w:firstLine="42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Calibri">
    <w:charset w:val="01"/>
    <w:family w:val="roman"/>
    <w:pitch w:val="variable"/>
  </w:font>
  <w:font w:name="新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lang w:eastAsia="zh-CN"/>
      </w:rPr>
    </w:pPr>
    <w:r>
      <w:rPr>
        <w:lang w:eastAsia="zh-CN"/>
      </w:rPr>
      <w:t>飞燕鞋厂配料单</w:t>
    </w:r>
    <w:r>
      <w:pict>
        <v:rect fillcolor="#FFFFFF" strokecolor="#000000" strokeweight="0pt" style="position:absolute;width:4.4pt;height:9.85pt;mso-wrap-distance-left:9.05pt;mso-wrap-distance-right:9.05pt;mso-wrap-distance-top:0pt;mso-wrap-distance-bottom:0pt;margin-top:0pt;margin-left:205.45pt">
          <v:fill opacity="0f"/>
          <v:textbox inset="0.000694444444444444in,0.000694444444444444in,0.000694444444444444in,0.000694444444444444in">
            <w:txbxContent>
              <w:p>
                <w:pPr>
                  <w:pStyle w:val="Normal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1">
    <w:name w:val="默认段落字体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1013504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2014-10-07T22:04:59Z</dcterms:created>
  <dc:language>en-US</dc:language>
  <cp:lastModifiedBy>admin</cp:lastModifiedBy>
  <dcterms:modified xsi:type="dcterms:W3CDTF">2014-10-07T17:19:49Z</dcterms:modified>
  <cp:revision>2</cp:revision>
  <dc:title>飞燕鞋厂管理系统</dc:title>
</cp:coreProperties>
</file>