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1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fsfds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B12541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单鞋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200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b4521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B845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G54651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G55452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铆钉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携带货号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内里货号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垫脚货名8978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